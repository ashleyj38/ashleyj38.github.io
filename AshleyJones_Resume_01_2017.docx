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FAC2C" w14:textId="77777777" w:rsidR="002F1260" w:rsidRPr="002426F5" w:rsidRDefault="00C55EFA" w:rsidP="000A5A1C">
      <w:pPr>
        <w:pStyle w:val="ContactInfo"/>
        <w:tabs>
          <w:tab w:val="left" w:pos="7110"/>
        </w:tabs>
        <w:spacing w:after="0"/>
        <w:rPr>
          <w:rFonts w:ascii="Calibri" w:hAnsi="Calibri"/>
        </w:rPr>
      </w:pPr>
      <w:r w:rsidRPr="002426F5">
        <w:rPr>
          <w:rFonts w:ascii="Calibri" w:hAnsi="Calibri"/>
        </w:rPr>
        <w:t xml:space="preserve">  </w:t>
      </w:r>
    </w:p>
    <w:p w14:paraId="0B4CB81A" w14:textId="77777777" w:rsidR="00C55EFA" w:rsidRPr="002426F5" w:rsidRDefault="00C55EFA" w:rsidP="000A5A1C">
      <w:pPr>
        <w:pStyle w:val="Heading1"/>
        <w:tabs>
          <w:tab w:val="left" w:pos="7110"/>
        </w:tabs>
        <w:jc w:val="center"/>
        <w:rPr>
          <w:rFonts w:ascii="Calibri" w:hAnsi="Calibri"/>
          <w:sz w:val="52"/>
          <w:szCs w:val="52"/>
        </w:rPr>
      </w:pPr>
      <w:r w:rsidRPr="002426F5">
        <w:rPr>
          <w:rFonts w:ascii="Calibri" w:hAnsi="Calibri"/>
          <w:sz w:val="52"/>
          <w:szCs w:val="52"/>
        </w:rPr>
        <w:t>Ashley M. Jones</w:t>
      </w:r>
    </w:p>
    <w:p w14:paraId="193F860E" w14:textId="49D147BB" w:rsidR="008E7510" w:rsidRPr="00E4794F" w:rsidRDefault="000916AC" w:rsidP="00A65511">
      <w:pPr>
        <w:pStyle w:val="Heading1"/>
        <w:tabs>
          <w:tab w:val="left" w:pos="7110"/>
        </w:tabs>
        <w:jc w:val="center"/>
        <w:rPr>
          <w:rFonts w:ascii="Times New Roman" w:hAnsi="Times New Roman"/>
          <w:b w:val="0"/>
          <w:sz w:val="20"/>
        </w:rPr>
      </w:pPr>
      <w:r w:rsidRPr="00E4794F">
        <w:rPr>
          <w:rFonts w:ascii="Times New Roman" w:hAnsi="Times New Roman"/>
          <w:sz w:val="20"/>
        </w:rPr>
        <w:t>Permanent:</w:t>
      </w:r>
      <w:r w:rsidRPr="00E4794F">
        <w:rPr>
          <w:rFonts w:ascii="Times New Roman" w:hAnsi="Times New Roman"/>
          <w:b w:val="0"/>
          <w:sz w:val="20"/>
        </w:rPr>
        <w:t xml:space="preserve"> </w:t>
      </w:r>
      <w:r w:rsidR="00517440">
        <w:rPr>
          <w:rFonts w:ascii="Times New Roman" w:hAnsi="Times New Roman"/>
          <w:b w:val="0"/>
          <w:sz w:val="20"/>
        </w:rPr>
        <w:t>520 W 5</w:t>
      </w:r>
      <w:r w:rsidR="00517440" w:rsidRPr="00517440">
        <w:rPr>
          <w:rFonts w:ascii="Times New Roman" w:hAnsi="Times New Roman"/>
          <w:b w:val="0"/>
          <w:sz w:val="20"/>
          <w:vertAlign w:val="superscript"/>
        </w:rPr>
        <w:t>th</w:t>
      </w:r>
      <w:r w:rsidR="00517440">
        <w:rPr>
          <w:rFonts w:ascii="Times New Roman" w:hAnsi="Times New Roman"/>
          <w:b w:val="0"/>
          <w:sz w:val="20"/>
        </w:rPr>
        <w:t xml:space="preserve"> St, Unit #824</w:t>
      </w:r>
      <w:r w:rsidR="00C336FC">
        <w:rPr>
          <w:rFonts w:ascii="Times New Roman" w:hAnsi="Times New Roman"/>
          <w:b w:val="0"/>
          <w:sz w:val="20"/>
        </w:rPr>
        <w:t>, Charlotte, NC 28217</w:t>
      </w:r>
      <w:r w:rsidR="008E7510" w:rsidRPr="00E4794F">
        <w:rPr>
          <w:rFonts w:ascii="Times New Roman" w:hAnsi="Times New Roman"/>
          <w:b w:val="0"/>
          <w:sz w:val="20"/>
        </w:rPr>
        <w:t xml:space="preserve"> •</w:t>
      </w:r>
      <w:r w:rsidRPr="00E4794F">
        <w:rPr>
          <w:rFonts w:ascii="Times New Roman" w:hAnsi="Times New Roman"/>
          <w:b w:val="0"/>
          <w:sz w:val="20"/>
        </w:rPr>
        <w:t xml:space="preserve"> </w:t>
      </w:r>
      <w:r w:rsidRPr="00E4794F">
        <w:rPr>
          <w:rFonts w:ascii="Times New Roman" w:hAnsi="Times New Roman"/>
          <w:sz w:val="20"/>
        </w:rPr>
        <w:t>Phone</w:t>
      </w:r>
      <w:r w:rsidRPr="00E4794F">
        <w:rPr>
          <w:rFonts w:ascii="Times New Roman" w:hAnsi="Times New Roman"/>
          <w:b w:val="0"/>
          <w:sz w:val="20"/>
        </w:rPr>
        <w:t xml:space="preserve">: </w:t>
      </w:r>
      <w:r w:rsidR="008E7510" w:rsidRPr="00E4794F">
        <w:rPr>
          <w:rFonts w:ascii="Times New Roman" w:hAnsi="Times New Roman"/>
          <w:b w:val="0"/>
          <w:sz w:val="20"/>
        </w:rPr>
        <w:t>(301) 356-3135</w:t>
      </w:r>
      <w:r w:rsidRPr="00E4794F">
        <w:rPr>
          <w:rFonts w:ascii="Times New Roman" w:hAnsi="Times New Roman"/>
          <w:b w:val="0"/>
          <w:sz w:val="20"/>
        </w:rPr>
        <w:t xml:space="preserve"> •</w:t>
      </w:r>
      <w:r w:rsidR="008E7510" w:rsidRPr="00E4794F">
        <w:rPr>
          <w:rFonts w:ascii="Times New Roman" w:hAnsi="Times New Roman"/>
          <w:b w:val="0"/>
          <w:sz w:val="20"/>
        </w:rPr>
        <w:t xml:space="preserve"> </w:t>
      </w:r>
      <w:r w:rsidRPr="00E4794F">
        <w:rPr>
          <w:rFonts w:ascii="Times New Roman" w:hAnsi="Times New Roman"/>
          <w:sz w:val="20"/>
        </w:rPr>
        <w:t>Email:</w:t>
      </w:r>
      <w:r w:rsidRPr="00E4794F">
        <w:rPr>
          <w:rFonts w:ascii="Times New Roman" w:hAnsi="Times New Roman"/>
          <w:b w:val="0"/>
          <w:sz w:val="20"/>
        </w:rPr>
        <w:t xml:space="preserve"> </w:t>
      </w:r>
      <w:r w:rsidR="008E7510" w:rsidRPr="00E4794F">
        <w:rPr>
          <w:rFonts w:ascii="Times New Roman" w:hAnsi="Times New Roman"/>
          <w:b w:val="0"/>
          <w:sz w:val="20"/>
        </w:rPr>
        <w:t>Ashley.M.Jones14@gmail.com</w:t>
      </w:r>
    </w:p>
    <w:p w14:paraId="350691EE" w14:textId="77777777" w:rsidR="000A5A1C" w:rsidRPr="007D6B19" w:rsidRDefault="000A5A1C" w:rsidP="000A5A1C">
      <w:pPr>
        <w:pStyle w:val="Heading2"/>
        <w:tabs>
          <w:tab w:val="left" w:pos="3825"/>
          <w:tab w:val="left" w:pos="7110"/>
        </w:tabs>
        <w:spacing w:before="0" w:after="0"/>
        <w:rPr>
          <w:rFonts w:ascii="Calibri" w:hAnsi="Calibri"/>
          <w:sz w:val="12"/>
          <w:szCs w:val="12"/>
        </w:rPr>
      </w:pPr>
    </w:p>
    <w:p w14:paraId="581933A9" w14:textId="77777777" w:rsidR="004204FC" w:rsidRPr="002426F5" w:rsidRDefault="000916AC" w:rsidP="00B24B11">
      <w:pPr>
        <w:pStyle w:val="Heading2"/>
        <w:tabs>
          <w:tab w:val="left" w:pos="4680"/>
          <w:tab w:val="left" w:pos="7290"/>
        </w:tabs>
        <w:spacing w:before="0" w:after="0"/>
        <w:rPr>
          <w:rFonts w:ascii="Calibri" w:hAnsi="Calibri"/>
          <w:sz w:val="28"/>
          <w:szCs w:val="28"/>
        </w:rPr>
      </w:pPr>
      <w:r w:rsidRPr="002426F5">
        <w:rPr>
          <w:rFonts w:ascii="Calibri" w:hAnsi="Calibri"/>
          <w:sz w:val="28"/>
          <w:szCs w:val="28"/>
        </w:rPr>
        <w:t>Education</w:t>
      </w:r>
      <w:r w:rsidR="00C55EFA" w:rsidRPr="002426F5">
        <w:rPr>
          <w:rFonts w:ascii="Calibri" w:hAnsi="Calibri"/>
          <w:sz w:val="28"/>
          <w:szCs w:val="28"/>
        </w:rPr>
        <w:tab/>
      </w:r>
    </w:p>
    <w:p w14:paraId="59DFB492" w14:textId="77777777" w:rsidR="00D80554" w:rsidRPr="002A3312" w:rsidRDefault="00D80554" w:rsidP="00B24B11">
      <w:pPr>
        <w:tabs>
          <w:tab w:val="left" w:pos="180"/>
          <w:tab w:val="left" w:pos="4680"/>
          <w:tab w:val="left" w:pos="7290"/>
        </w:tabs>
        <w:rPr>
          <w:rFonts w:ascii="Times New Roman" w:hAnsi="Times New Roman"/>
          <w:szCs w:val="20"/>
        </w:rPr>
      </w:pPr>
      <w:r w:rsidRPr="002A3312">
        <w:rPr>
          <w:rFonts w:ascii="Calibri" w:hAnsi="Calibri"/>
          <w:szCs w:val="20"/>
        </w:rPr>
        <w:tab/>
      </w:r>
      <w:r w:rsidRPr="002A3312">
        <w:rPr>
          <w:rFonts w:ascii="Times New Roman" w:hAnsi="Times New Roman"/>
          <w:szCs w:val="20"/>
        </w:rPr>
        <w:t>Spelman College</w:t>
      </w:r>
      <w:r w:rsidRPr="002A3312">
        <w:rPr>
          <w:rFonts w:ascii="Times New Roman" w:hAnsi="Times New Roman"/>
          <w:szCs w:val="20"/>
        </w:rPr>
        <w:tab/>
      </w:r>
      <w:r w:rsidR="00B24B11" w:rsidRPr="002A3312">
        <w:rPr>
          <w:rFonts w:ascii="Times New Roman" w:hAnsi="Times New Roman"/>
          <w:szCs w:val="20"/>
        </w:rPr>
        <w:tab/>
      </w:r>
      <w:r w:rsidRPr="002A3312">
        <w:rPr>
          <w:rFonts w:ascii="Times New Roman" w:hAnsi="Times New Roman"/>
          <w:szCs w:val="20"/>
        </w:rPr>
        <w:t xml:space="preserve">Atlanta, Georgia </w:t>
      </w:r>
    </w:p>
    <w:p w14:paraId="761F22D9" w14:textId="3A1BCE33" w:rsidR="00D80554" w:rsidRPr="002A3312" w:rsidRDefault="00D80554" w:rsidP="00B24B11">
      <w:pPr>
        <w:tabs>
          <w:tab w:val="left" w:pos="180"/>
          <w:tab w:val="left" w:pos="4680"/>
          <w:tab w:val="left" w:pos="7290"/>
        </w:tabs>
        <w:rPr>
          <w:rFonts w:ascii="Times New Roman" w:hAnsi="Times New Roman"/>
          <w:szCs w:val="20"/>
        </w:rPr>
      </w:pPr>
      <w:r w:rsidRPr="002A3312">
        <w:rPr>
          <w:rFonts w:ascii="Times New Roman" w:hAnsi="Times New Roman"/>
          <w:szCs w:val="20"/>
        </w:rPr>
        <w:tab/>
        <w:t>Bachelo</w:t>
      </w:r>
      <w:r w:rsidR="00972A7E">
        <w:rPr>
          <w:rFonts w:ascii="Times New Roman" w:hAnsi="Times New Roman"/>
          <w:szCs w:val="20"/>
        </w:rPr>
        <w:t>r of Science in</w:t>
      </w:r>
      <w:r w:rsidR="00A65511">
        <w:rPr>
          <w:rFonts w:ascii="Times New Roman" w:hAnsi="Times New Roman"/>
          <w:szCs w:val="20"/>
        </w:rPr>
        <w:t xml:space="preserve"> Computer Science </w:t>
      </w:r>
    </w:p>
    <w:p w14:paraId="2388C88F" w14:textId="3C6D7412" w:rsidR="000D113A" w:rsidRPr="002A3312" w:rsidRDefault="00D80554" w:rsidP="00B24B11">
      <w:pPr>
        <w:tabs>
          <w:tab w:val="left" w:pos="180"/>
          <w:tab w:val="left" w:pos="4680"/>
          <w:tab w:val="left" w:pos="7290"/>
        </w:tabs>
        <w:rPr>
          <w:rFonts w:ascii="Times New Roman" w:hAnsi="Times New Roman"/>
          <w:szCs w:val="20"/>
        </w:rPr>
      </w:pPr>
      <w:r w:rsidRPr="002A3312">
        <w:rPr>
          <w:rFonts w:ascii="Times New Roman" w:hAnsi="Times New Roman"/>
          <w:szCs w:val="20"/>
        </w:rPr>
        <w:tab/>
      </w:r>
      <w:r w:rsidR="00A65511">
        <w:rPr>
          <w:rFonts w:ascii="Times New Roman" w:hAnsi="Times New Roman"/>
          <w:szCs w:val="20"/>
        </w:rPr>
        <w:t>Summa Cum Laude</w:t>
      </w:r>
    </w:p>
    <w:p w14:paraId="5182D4D0" w14:textId="77777777" w:rsidR="000D113A" w:rsidRPr="0096607B" w:rsidRDefault="000D113A" w:rsidP="00B24B11">
      <w:pPr>
        <w:tabs>
          <w:tab w:val="left" w:pos="180"/>
          <w:tab w:val="left" w:pos="4680"/>
          <w:tab w:val="left" w:pos="7290"/>
        </w:tabs>
        <w:rPr>
          <w:rFonts w:ascii="Calibri" w:hAnsi="Calibri"/>
          <w:sz w:val="12"/>
          <w:szCs w:val="12"/>
        </w:rPr>
      </w:pPr>
    </w:p>
    <w:p w14:paraId="232B189D" w14:textId="77777777" w:rsidR="002426F5" w:rsidRPr="000D113A" w:rsidRDefault="002426F5" w:rsidP="00B24B11">
      <w:pPr>
        <w:tabs>
          <w:tab w:val="left" w:pos="180"/>
          <w:tab w:val="left" w:pos="4680"/>
          <w:tab w:val="left" w:pos="7290"/>
        </w:tabs>
        <w:rPr>
          <w:rFonts w:ascii="Calibri" w:hAnsi="Calibri"/>
          <w:b/>
          <w:sz w:val="28"/>
          <w:szCs w:val="28"/>
        </w:rPr>
      </w:pPr>
      <w:r w:rsidRPr="000D113A">
        <w:rPr>
          <w:rFonts w:ascii="Calibri" w:hAnsi="Calibri"/>
          <w:b/>
          <w:sz w:val="28"/>
          <w:szCs w:val="28"/>
        </w:rPr>
        <w:t>Technical Skills</w:t>
      </w:r>
    </w:p>
    <w:p w14:paraId="475C0BD6" w14:textId="6ABD5AF2" w:rsidR="000A5A1C" w:rsidRDefault="000A5A1C" w:rsidP="0096607B">
      <w:pPr>
        <w:tabs>
          <w:tab w:val="left" w:pos="180"/>
          <w:tab w:val="left" w:pos="1980"/>
          <w:tab w:val="left" w:pos="4680"/>
          <w:tab w:val="left" w:pos="7290"/>
        </w:tabs>
        <w:rPr>
          <w:rFonts w:ascii="Times New Roman" w:hAnsi="Times New Roman"/>
        </w:rPr>
      </w:pPr>
      <w:r>
        <w:tab/>
      </w:r>
      <w:r w:rsidRPr="000A5A1C">
        <w:rPr>
          <w:rFonts w:ascii="Times New Roman" w:hAnsi="Times New Roman"/>
        </w:rPr>
        <w:t>Languages:</w:t>
      </w:r>
      <w:r>
        <w:rPr>
          <w:rFonts w:ascii="Times New Roman" w:hAnsi="Times New Roman"/>
        </w:rPr>
        <w:t xml:space="preserve"> </w:t>
      </w:r>
      <w:r w:rsidR="0096607B">
        <w:rPr>
          <w:rFonts w:ascii="Times New Roman" w:hAnsi="Times New Roman"/>
        </w:rPr>
        <w:tab/>
      </w:r>
      <w:r w:rsidR="00FF1AEB">
        <w:rPr>
          <w:rFonts w:ascii="Times New Roman" w:hAnsi="Times New Roman"/>
        </w:rPr>
        <w:t>HTML/CSS</w:t>
      </w:r>
      <w:r>
        <w:rPr>
          <w:rFonts w:ascii="Times New Roman" w:hAnsi="Times New Roman"/>
        </w:rPr>
        <w:t xml:space="preserve">, </w:t>
      </w:r>
      <w:r w:rsidR="00DC4ACB">
        <w:rPr>
          <w:rFonts w:ascii="Times New Roman" w:hAnsi="Times New Roman"/>
        </w:rPr>
        <w:t>Java</w:t>
      </w:r>
      <w:r w:rsidR="00711265">
        <w:rPr>
          <w:rFonts w:ascii="Times New Roman" w:hAnsi="Times New Roman"/>
        </w:rPr>
        <w:t>Script</w:t>
      </w:r>
      <w:r w:rsidR="00DC4ACB">
        <w:rPr>
          <w:rFonts w:ascii="Times New Roman" w:hAnsi="Times New Roman"/>
        </w:rPr>
        <w:t xml:space="preserve">, </w:t>
      </w:r>
      <w:proofErr w:type="spellStart"/>
      <w:r w:rsidR="00FF1AEB">
        <w:rPr>
          <w:rFonts w:ascii="Times New Roman" w:hAnsi="Times New Roman"/>
        </w:rPr>
        <w:t>ReactJS</w:t>
      </w:r>
      <w:proofErr w:type="spellEnd"/>
      <w:r w:rsidR="005578AD">
        <w:rPr>
          <w:rFonts w:ascii="Times New Roman" w:hAnsi="Times New Roman"/>
        </w:rPr>
        <w:t>, C++</w:t>
      </w:r>
    </w:p>
    <w:p w14:paraId="313EF18D" w14:textId="29B240AE" w:rsidR="0093076D" w:rsidRDefault="0093076D" w:rsidP="0096607B">
      <w:pPr>
        <w:tabs>
          <w:tab w:val="left" w:pos="180"/>
          <w:tab w:val="left" w:pos="1980"/>
          <w:tab w:val="left" w:pos="4680"/>
          <w:tab w:val="left" w:pos="729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Applications: </w:t>
      </w:r>
      <w:r w:rsidR="0096607B">
        <w:rPr>
          <w:rFonts w:ascii="Times New Roman" w:hAnsi="Times New Roman"/>
        </w:rPr>
        <w:tab/>
      </w:r>
      <w:r w:rsidR="00FC55BE">
        <w:rPr>
          <w:rFonts w:ascii="Times New Roman" w:hAnsi="Times New Roman"/>
        </w:rPr>
        <w:t>Adobe Illustrator</w:t>
      </w:r>
      <w:r w:rsidR="00FC55BE">
        <w:rPr>
          <w:rFonts w:ascii="Times New Roman" w:hAnsi="Times New Roman"/>
        </w:rPr>
        <w:t>,</w:t>
      </w:r>
      <w:r w:rsidR="00FC55BE">
        <w:rPr>
          <w:rFonts w:ascii="Times New Roman" w:hAnsi="Times New Roman"/>
        </w:rPr>
        <w:t xml:space="preserve"> Adobe Photoshop, </w:t>
      </w:r>
      <w:r>
        <w:rPr>
          <w:rFonts w:ascii="Times New Roman" w:hAnsi="Times New Roman"/>
        </w:rPr>
        <w:t>Microsoft Office</w:t>
      </w:r>
    </w:p>
    <w:p w14:paraId="56C57BC6" w14:textId="7E91DF63" w:rsidR="0093076D" w:rsidRDefault="0093076D" w:rsidP="0096607B">
      <w:pPr>
        <w:tabs>
          <w:tab w:val="left" w:pos="180"/>
          <w:tab w:val="left" w:pos="1980"/>
          <w:tab w:val="left" w:pos="4680"/>
          <w:tab w:val="left" w:pos="729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Operating Systems: </w:t>
      </w:r>
      <w:r w:rsidR="0096607B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Windows </w:t>
      </w:r>
      <w:r w:rsidR="00AC5068">
        <w:rPr>
          <w:rFonts w:ascii="Times New Roman" w:hAnsi="Times New Roman"/>
        </w:rPr>
        <w:t>98/ME/XP/Vista/7/8, Mac OS, UNIX</w:t>
      </w:r>
    </w:p>
    <w:p w14:paraId="712A34B1" w14:textId="77777777" w:rsidR="000D113A" w:rsidRPr="000D113A" w:rsidRDefault="000D113A" w:rsidP="00B24B11">
      <w:pPr>
        <w:tabs>
          <w:tab w:val="left" w:pos="180"/>
          <w:tab w:val="left" w:pos="4680"/>
          <w:tab w:val="left" w:pos="7290"/>
        </w:tabs>
        <w:rPr>
          <w:rFonts w:ascii="Calibri" w:hAnsi="Calibri"/>
          <w:b/>
          <w:sz w:val="12"/>
          <w:szCs w:val="12"/>
        </w:rPr>
      </w:pPr>
    </w:p>
    <w:p w14:paraId="2C41F292" w14:textId="6155C363" w:rsidR="004204FC" w:rsidRDefault="000D113A" w:rsidP="00B24B11">
      <w:pPr>
        <w:pStyle w:val="ListBullet"/>
        <w:tabs>
          <w:tab w:val="clear" w:pos="7110"/>
          <w:tab w:val="left" w:pos="4680"/>
          <w:tab w:val="left" w:pos="7290"/>
        </w:tabs>
      </w:pPr>
      <w:bookmarkStart w:id="0" w:name="_GoBack"/>
      <w:bookmarkEnd w:id="0"/>
      <w:r w:rsidRPr="000D113A">
        <w:t>Work Experience</w:t>
      </w:r>
    </w:p>
    <w:p w14:paraId="3D8ED4C0" w14:textId="4DED057B" w:rsidR="005C5230" w:rsidRDefault="005C5230" w:rsidP="005C5230">
      <w:pPr>
        <w:tabs>
          <w:tab w:val="left" w:pos="180"/>
          <w:tab w:val="left" w:pos="4680"/>
          <w:tab w:val="left" w:pos="7290"/>
        </w:tabs>
        <w:ind w:left="18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Kingsmen Software</w:t>
      </w:r>
      <w:r>
        <w:rPr>
          <w:rFonts w:ascii="Times New Roman" w:hAnsi="Times New Roman"/>
          <w:b/>
          <w:sz w:val="21"/>
          <w:szCs w:val="21"/>
        </w:rPr>
        <w:tab/>
        <w:t>January 2017 - present</w:t>
      </w:r>
      <w:r>
        <w:rPr>
          <w:rFonts w:ascii="Times New Roman" w:hAnsi="Times New Roman"/>
          <w:b/>
          <w:sz w:val="21"/>
          <w:szCs w:val="21"/>
        </w:rPr>
        <w:tab/>
        <w:t>Charlotte, NC</w:t>
      </w:r>
    </w:p>
    <w:p w14:paraId="2B84919C" w14:textId="51C9D761" w:rsidR="005C5230" w:rsidRPr="00972A7E" w:rsidRDefault="005C5230" w:rsidP="005C5230">
      <w:pPr>
        <w:tabs>
          <w:tab w:val="left" w:pos="180"/>
          <w:tab w:val="left" w:pos="7110"/>
        </w:tabs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ab/>
      </w:r>
      <w:r>
        <w:rPr>
          <w:rFonts w:ascii="Times New Roman" w:hAnsi="Times New Roman"/>
          <w:i/>
          <w:sz w:val="21"/>
          <w:szCs w:val="21"/>
        </w:rPr>
        <w:t>UX Craftsman</w:t>
      </w:r>
    </w:p>
    <w:p w14:paraId="5B29DDD1" w14:textId="0394546C" w:rsidR="003A4D5C" w:rsidRDefault="00C72B2E" w:rsidP="003A4D5C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BF60CF">
        <w:rPr>
          <w:rFonts w:ascii="Times New Roman" w:hAnsi="Times New Roman" w:cs="Times New Roman"/>
          <w:sz w:val="20"/>
          <w:szCs w:val="20"/>
        </w:rPr>
        <w:t xml:space="preserve">reate wireframes and personas for </w:t>
      </w:r>
    </w:p>
    <w:p w14:paraId="79B3B87B" w14:textId="3A36769A" w:rsidR="00C72B2E" w:rsidRDefault="00BF60CF" w:rsidP="003A4D5C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Iterate design deliverables based on user feedback and requirements</w:t>
      </w:r>
    </w:p>
    <w:p w14:paraId="5670C9FC" w14:textId="5B3084ED" w:rsidR="00BF60CF" w:rsidRDefault="00BF60CF" w:rsidP="003A4D5C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brand-specific illustration work for use in client applications</w:t>
      </w:r>
    </w:p>
    <w:p w14:paraId="4B41FCDF" w14:textId="7F3DE3EE" w:rsidR="005C5230" w:rsidRPr="003A4D5C" w:rsidRDefault="005C5230" w:rsidP="003A4D5C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 w:rsidRPr="003A4D5C">
        <w:rPr>
          <w:rFonts w:ascii="Times New Roman" w:hAnsi="Times New Roman" w:cs="Times New Roman"/>
          <w:sz w:val="20"/>
          <w:szCs w:val="20"/>
        </w:rPr>
        <w:t xml:space="preserve">Specialties: </w:t>
      </w:r>
      <w:r w:rsidR="003A4D5C">
        <w:rPr>
          <w:rFonts w:ascii="Times New Roman" w:hAnsi="Times New Roman" w:cs="Times New Roman"/>
          <w:sz w:val="20"/>
          <w:szCs w:val="20"/>
        </w:rPr>
        <w:t>Wireframing, Adobe Illustrator, CSS, JavaScript</w:t>
      </w:r>
    </w:p>
    <w:p w14:paraId="4B2DD6BF" w14:textId="0180F4F5" w:rsidR="00C8379D" w:rsidRDefault="00C8379D" w:rsidP="00C8379D">
      <w:pPr>
        <w:tabs>
          <w:tab w:val="left" w:pos="180"/>
          <w:tab w:val="left" w:pos="4680"/>
          <w:tab w:val="left" w:pos="7290"/>
        </w:tabs>
        <w:ind w:left="180"/>
        <w:rPr>
          <w:rFonts w:ascii="Times New Roman" w:hAnsi="Times New Roman"/>
          <w:b/>
          <w:sz w:val="21"/>
          <w:szCs w:val="21"/>
        </w:rPr>
      </w:pPr>
      <w:r w:rsidRPr="00F42922">
        <w:rPr>
          <w:rFonts w:ascii="Times New Roman" w:hAnsi="Times New Roman"/>
          <w:b/>
          <w:sz w:val="21"/>
          <w:szCs w:val="21"/>
        </w:rPr>
        <w:t xml:space="preserve">The </w:t>
      </w:r>
      <w:r>
        <w:rPr>
          <w:rFonts w:ascii="Times New Roman" w:hAnsi="Times New Roman"/>
          <w:b/>
          <w:sz w:val="21"/>
          <w:szCs w:val="21"/>
        </w:rPr>
        <w:t>Vanguard Group</w:t>
      </w:r>
      <w:r>
        <w:rPr>
          <w:rFonts w:ascii="Times New Roman" w:hAnsi="Times New Roman"/>
          <w:b/>
          <w:sz w:val="21"/>
          <w:szCs w:val="21"/>
        </w:rPr>
        <w:tab/>
      </w:r>
      <w:r w:rsidR="002E74EC">
        <w:rPr>
          <w:rFonts w:ascii="Times New Roman" w:hAnsi="Times New Roman"/>
          <w:b/>
          <w:sz w:val="21"/>
          <w:szCs w:val="21"/>
        </w:rPr>
        <w:t>May</w:t>
      </w:r>
      <w:r>
        <w:rPr>
          <w:rFonts w:ascii="Times New Roman" w:hAnsi="Times New Roman"/>
          <w:b/>
          <w:sz w:val="21"/>
          <w:szCs w:val="21"/>
        </w:rPr>
        <w:t xml:space="preserve"> 2016</w:t>
      </w:r>
      <w:r w:rsidR="002E74EC">
        <w:rPr>
          <w:rFonts w:ascii="Times New Roman" w:hAnsi="Times New Roman"/>
          <w:b/>
          <w:sz w:val="21"/>
          <w:szCs w:val="21"/>
        </w:rPr>
        <w:t xml:space="preserve"> </w:t>
      </w:r>
      <w:r w:rsidR="005C5230">
        <w:rPr>
          <w:rFonts w:ascii="Times New Roman" w:hAnsi="Times New Roman"/>
          <w:b/>
          <w:sz w:val="21"/>
          <w:szCs w:val="21"/>
        </w:rPr>
        <w:t>–</w:t>
      </w:r>
      <w:r w:rsidR="002E74EC">
        <w:rPr>
          <w:rFonts w:ascii="Times New Roman" w:hAnsi="Times New Roman"/>
          <w:b/>
          <w:sz w:val="21"/>
          <w:szCs w:val="21"/>
        </w:rPr>
        <w:t xml:space="preserve"> </w:t>
      </w:r>
      <w:r w:rsidR="005C5230">
        <w:rPr>
          <w:rFonts w:ascii="Times New Roman" w:hAnsi="Times New Roman"/>
          <w:b/>
          <w:sz w:val="21"/>
          <w:szCs w:val="21"/>
        </w:rPr>
        <w:t>January 2017</w:t>
      </w:r>
      <w:r>
        <w:rPr>
          <w:rFonts w:ascii="Times New Roman" w:hAnsi="Times New Roman"/>
          <w:b/>
          <w:sz w:val="21"/>
          <w:szCs w:val="21"/>
        </w:rPr>
        <w:tab/>
        <w:t>Charlotte, NC</w:t>
      </w:r>
    </w:p>
    <w:p w14:paraId="38944C0E" w14:textId="25D3C8FD" w:rsidR="00C8379D" w:rsidRPr="00972A7E" w:rsidRDefault="00C8379D" w:rsidP="00C8379D">
      <w:pPr>
        <w:tabs>
          <w:tab w:val="left" w:pos="180"/>
          <w:tab w:val="left" w:pos="7110"/>
        </w:tabs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ab/>
      </w:r>
      <w:r>
        <w:rPr>
          <w:rFonts w:ascii="Times New Roman" w:hAnsi="Times New Roman"/>
          <w:i/>
          <w:sz w:val="21"/>
          <w:szCs w:val="21"/>
        </w:rPr>
        <w:t>Java UI Developer</w:t>
      </w:r>
    </w:p>
    <w:p w14:paraId="054795D3" w14:textId="337FCFC9" w:rsidR="002F07FE" w:rsidRDefault="002F07FE" w:rsidP="00C8379D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Research, design and implement application features for user </w:t>
      </w:r>
      <w:r w:rsidR="00B141FB">
        <w:rPr>
          <w:rFonts w:ascii="Times New Roman" w:hAnsi="Times New Roman" w:cs="Times New Roman"/>
          <w:sz w:val="20"/>
          <w:szCs w:val="20"/>
        </w:rPr>
        <w:t>interface</w:t>
      </w:r>
      <w:r>
        <w:rPr>
          <w:rFonts w:ascii="Times New Roman" w:hAnsi="Times New Roman" w:cs="Times New Roman"/>
          <w:sz w:val="20"/>
          <w:szCs w:val="20"/>
        </w:rPr>
        <w:t xml:space="preserve"> and mid-tier</w:t>
      </w:r>
      <w:r w:rsidR="00687B00">
        <w:rPr>
          <w:rFonts w:ascii="Times New Roman" w:hAnsi="Times New Roman" w:cs="Times New Roman"/>
          <w:sz w:val="20"/>
          <w:szCs w:val="20"/>
        </w:rPr>
        <w:t xml:space="preserve"> for improved user experience</w:t>
      </w:r>
    </w:p>
    <w:p w14:paraId="6200BFAC" w14:textId="6E81D14E" w:rsidR="007C7B76" w:rsidRDefault="007C7B76" w:rsidP="00C8379D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 closely with other team members to plan, design, and develop robust solutions</w:t>
      </w:r>
    </w:p>
    <w:p w14:paraId="4DD3AAD5" w14:textId="4E565B7E" w:rsidR="007C7B76" w:rsidRDefault="007C7B76" w:rsidP="00C8379D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Interface with business analysts and developers to determine optimal specifications</w:t>
      </w:r>
    </w:p>
    <w:p w14:paraId="30D637DA" w14:textId="4989FD9F" w:rsidR="00C8379D" w:rsidRDefault="00560318" w:rsidP="00C8379D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Specialties: Java, AngularJS</w:t>
      </w:r>
    </w:p>
    <w:p w14:paraId="7F476C31" w14:textId="63E35A57" w:rsidR="00A65511" w:rsidRDefault="00A65511" w:rsidP="00A65511">
      <w:pPr>
        <w:tabs>
          <w:tab w:val="left" w:pos="180"/>
          <w:tab w:val="left" w:pos="4680"/>
          <w:tab w:val="left" w:pos="7290"/>
        </w:tabs>
        <w:ind w:left="180"/>
        <w:rPr>
          <w:rFonts w:ascii="Times New Roman" w:hAnsi="Times New Roman"/>
          <w:b/>
          <w:sz w:val="21"/>
          <w:szCs w:val="21"/>
        </w:rPr>
      </w:pPr>
      <w:r w:rsidRPr="00F42922">
        <w:rPr>
          <w:rFonts w:ascii="Times New Roman" w:hAnsi="Times New Roman"/>
          <w:b/>
          <w:sz w:val="21"/>
          <w:szCs w:val="21"/>
        </w:rPr>
        <w:t xml:space="preserve">The </w:t>
      </w:r>
      <w:r>
        <w:rPr>
          <w:rFonts w:ascii="Times New Roman" w:hAnsi="Times New Roman"/>
          <w:b/>
          <w:sz w:val="21"/>
          <w:szCs w:val="21"/>
        </w:rPr>
        <w:t>Microsoft</w:t>
      </w:r>
      <w:r w:rsidRPr="00F42922">
        <w:rPr>
          <w:rFonts w:ascii="Times New Roman" w:hAnsi="Times New Roman"/>
          <w:b/>
          <w:sz w:val="21"/>
          <w:szCs w:val="21"/>
        </w:rPr>
        <w:t xml:space="preserve"> Company</w:t>
      </w:r>
      <w:r>
        <w:rPr>
          <w:rFonts w:ascii="Times New Roman" w:hAnsi="Times New Roman"/>
          <w:b/>
          <w:sz w:val="21"/>
          <w:szCs w:val="21"/>
        </w:rPr>
        <w:tab/>
        <w:t xml:space="preserve">July 2014 </w:t>
      </w:r>
      <w:r w:rsidR="00712FB4">
        <w:rPr>
          <w:rFonts w:ascii="Times New Roman" w:hAnsi="Times New Roman"/>
          <w:b/>
          <w:sz w:val="21"/>
          <w:szCs w:val="21"/>
        </w:rPr>
        <w:t>–</w:t>
      </w:r>
      <w:r>
        <w:rPr>
          <w:rFonts w:ascii="Times New Roman" w:hAnsi="Times New Roman"/>
          <w:b/>
          <w:sz w:val="21"/>
          <w:szCs w:val="21"/>
        </w:rPr>
        <w:t xml:space="preserve"> </w:t>
      </w:r>
      <w:r w:rsidR="00712FB4">
        <w:rPr>
          <w:rFonts w:ascii="Times New Roman" w:hAnsi="Times New Roman"/>
          <w:b/>
          <w:sz w:val="21"/>
          <w:szCs w:val="21"/>
        </w:rPr>
        <w:t>April 2016</w:t>
      </w:r>
      <w:r>
        <w:rPr>
          <w:rFonts w:ascii="Times New Roman" w:hAnsi="Times New Roman"/>
          <w:b/>
          <w:sz w:val="21"/>
          <w:szCs w:val="21"/>
        </w:rPr>
        <w:tab/>
        <w:t>Charlotte, NC</w:t>
      </w:r>
    </w:p>
    <w:p w14:paraId="32905049" w14:textId="54388166" w:rsidR="00A65511" w:rsidRPr="00972A7E" w:rsidRDefault="00A65511" w:rsidP="00972A7E">
      <w:pPr>
        <w:tabs>
          <w:tab w:val="left" w:pos="180"/>
          <w:tab w:val="left" w:pos="7110"/>
        </w:tabs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ab/>
      </w:r>
      <w:r>
        <w:rPr>
          <w:rFonts w:ascii="Times New Roman" w:hAnsi="Times New Roman"/>
          <w:i/>
          <w:sz w:val="21"/>
          <w:szCs w:val="21"/>
        </w:rPr>
        <w:t>Support Engineer</w:t>
      </w:r>
    </w:p>
    <w:p w14:paraId="6564D7A9" w14:textId="3C55781B" w:rsidR="00A65511" w:rsidRPr="002A3312" w:rsidRDefault="00227DE7" w:rsidP="00A65511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</w:t>
      </w:r>
      <w:r w:rsidR="00712FB4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research and analyze data to assist customers in troubleshooting various issues</w:t>
      </w:r>
      <w:r w:rsidR="00972A7E">
        <w:rPr>
          <w:rFonts w:ascii="Times New Roman" w:hAnsi="Times New Roman" w:cs="Times New Roman"/>
          <w:sz w:val="20"/>
          <w:szCs w:val="20"/>
        </w:rPr>
        <w:t>.</w:t>
      </w:r>
    </w:p>
    <w:p w14:paraId="76623072" w14:textId="35ED82D2" w:rsidR="00972A7E" w:rsidRPr="002A3312" w:rsidRDefault="00972A7E" w:rsidP="00972A7E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</w:t>
      </w:r>
      <w:r w:rsidR="00712FB4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content for internal and external users to help address known issues and expedite process to recovery.</w:t>
      </w:r>
    </w:p>
    <w:p w14:paraId="68B251BF" w14:textId="2ACBC1D9" w:rsidR="00A65511" w:rsidRPr="002A3312" w:rsidRDefault="00DA211A" w:rsidP="00A65511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Actively troubleshoot issues with customers on call</w:t>
      </w:r>
      <w:r w:rsidR="00A65511">
        <w:rPr>
          <w:rFonts w:ascii="Times New Roman" w:hAnsi="Times New Roman" w:cs="Times New Roman"/>
          <w:sz w:val="20"/>
          <w:szCs w:val="20"/>
        </w:rPr>
        <w:t>.</w:t>
      </w:r>
    </w:p>
    <w:p w14:paraId="15B6E172" w14:textId="73C0720D" w:rsidR="00972A7E" w:rsidRDefault="00972A7E" w:rsidP="00A65511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</w:t>
      </w:r>
      <w:r w:rsidR="00712FB4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in hands-on technical and soft skills training to better serve customers. </w:t>
      </w:r>
    </w:p>
    <w:p w14:paraId="6ED61818" w14:textId="15E5796D" w:rsidR="00A65511" w:rsidRDefault="00DA211A" w:rsidP="00A65511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</w:t>
      </w:r>
      <w:r w:rsidR="00712FB4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and maintain</w:t>
      </w:r>
      <w:r w:rsidR="00712FB4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independent virtual machines to analyze data and actualize customer scenarios</w:t>
      </w:r>
      <w:r w:rsidR="00A65511">
        <w:rPr>
          <w:rFonts w:ascii="Times New Roman" w:hAnsi="Times New Roman" w:cs="Times New Roman"/>
          <w:sz w:val="20"/>
          <w:szCs w:val="20"/>
        </w:rPr>
        <w:t>.</w:t>
      </w:r>
    </w:p>
    <w:p w14:paraId="0E0CF40F" w14:textId="35737223" w:rsidR="00C91A7F" w:rsidRDefault="00C91A7F" w:rsidP="00A65511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Specialties: SQL Server Reporting Services, SQL Connectivity</w:t>
      </w:r>
    </w:p>
    <w:p w14:paraId="771A392B" w14:textId="2A47885C" w:rsidR="007E63A1" w:rsidRDefault="007E63A1" w:rsidP="007E63A1">
      <w:pPr>
        <w:tabs>
          <w:tab w:val="left" w:pos="180"/>
          <w:tab w:val="left" w:pos="4680"/>
          <w:tab w:val="left" w:pos="7290"/>
        </w:tabs>
        <w:ind w:left="18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Lockheed Martin</w:t>
      </w:r>
      <w:r>
        <w:rPr>
          <w:rFonts w:ascii="Times New Roman" w:hAnsi="Times New Roman"/>
          <w:b/>
          <w:sz w:val="21"/>
          <w:szCs w:val="21"/>
        </w:rPr>
        <w:tab/>
        <w:t>Spring 2014</w:t>
      </w:r>
      <w:r>
        <w:rPr>
          <w:rFonts w:ascii="Times New Roman" w:hAnsi="Times New Roman"/>
          <w:b/>
          <w:sz w:val="21"/>
          <w:szCs w:val="21"/>
        </w:rPr>
        <w:tab/>
        <w:t>Atlanta, GA</w:t>
      </w:r>
    </w:p>
    <w:p w14:paraId="44102912" w14:textId="1546F682" w:rsidR="007E63A1" w:rsidRPr="002A3312" w:rsidRDefault="007E63A1" w:rsidP="007E63A1">
      <w:pPr>
        <w:tabs>
          <w:tab w:val="left" w:pos="180"/>
          <w:tab w:val="left" w:pos="7110"/>
        </w:tabs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ab/>
      </w:r>
      <w:r w:rsidRPr="002A3312">
        <w:rPr>
          <w:rFonts w:ascii="Times New Roman" w:hAnsi="Times New Roman"/>
          <w:i/>
          <w:sz w:val="21"/>
          <w:szCs w:val="21"/>
        </w:rPr>
        <w:t>Intern</w:t>
      </w:r>
    </w:p>
    <w:p w14:paraId="60BD509A" w14:textId="77777777" w:rsidR="007E63A1" w:rsidRPr="007E63A1" w:rsidRDefault="007E63A1" w:rsidP="007E63A1">
      <w:pPr>
        <w:pStyle w:val="Information"/>
        <w:numPr>
          <w:ilvl w:val="0"/>
          <w:numId w:val="13"/>
        </w:numPr>
        <w:ind w:hanging="180"/>
        <w:rPr>
          <w:rFonts w:ascii="Times New Roman" w:hAnsi="Times New Roman" w:cs="Times New Roman"/>
          <w:sz w:val="20"/>
          <w:szCs w:val="20"/>
        </w:rPr>
      </w:pPr>
      <w:r w:rsidRPr="007E63A1">
        <w:rPr>
          <w:rFonts w:ascii="Times New Roman" w:hAnsi="Times New Roman" w:cs="Times New Roman"/>
          <w:sz w:val="20"/>
          <w:szCs w:val="20"/>
        </w:rPr>
        <w:t>Conducted usability testing for core software products</w:t>
      </w:r>
    </w:p>
    <w:p w14:paraId="59C9FBE9" w14:textId="76E0DD6C" w:rsidR="007E63A1" w:rsidRPr="007E63A1" w:rsidRDefault="007E63A1" w:rsidP="007E63A1">
      <w:pPr>
        <w:pStyle w:val="Information"/>
        <w:numPr>
          <w:ilvl w:val="0"/>
          <w:numId w:val="13"/>
        </w:numPr>
        <w:ind w:hanging="180"/>
        <w:rPr>
          <w:rFonts w:ascii="Times New Roman" w:hAnsi="Times New Roman" w:cs="Times New Roman"/>
          <w:sz w:val="20"/>
          <w:szCs w:val="20"/>
        </w:rPr>
      </w:pPr>
      <w:r w:rsidRPr="007E63A1">
        <w:rPr>
          <w:rFonts w:ascii="Times New Roman" w:hAnsi="Times New Roman" w:cs="Times New Roman"/>
          <w:sz w:val="20"/>
          <w:szCs w:val="20"/>
        </w:rPr>
        <w:t>Assessed software documentation for completeness and coherence</w:t>
      </w:r>
    </w:p>
    <w:p w14:paraId="4A652FDA" w14:textId="2B9B6375" w:rsidR="007E63A1" w:rsidRPr="007E63A1" w:rsidRDefault="007E63A1" w:rsidP="007E63A1">
      <w:pPr>
        <w:pStyle w:val="Information"/>
        <w:numPr>
          <w:ilvl w:val="0"/>
          <w:numId w:val="13"/>
        </w:numPr>
        <w:ind w:hanging="180"/>
        <w:rPr>
          <w:rFonts w:ascii="Times New Roman" w:hAnsi="Times New Roman" w:cs="Times New Roman"/>
          <w:sz w:val="20"/>
          <w:szCs w:val="20"/>
        </w:rPr>
      </w:pPr>
      <w:r w:rsidRPr="007E63A1">
        <w:rPr>
          <w:rFonts w:ascii="Times New Roman" w:hAnsi="Times New Roman" w:cs="Times New Roman"/>
          <w:sz w:val="20"/>
          <w:szCs w:val="20"/>
        </w:rPr>
        <w:t>Edited business process documents for effectiveness within the current business model</w:t>
      </w:r>
    </w:p>
    <w:p w14:paraId="7903A6E6" w14:textId="47F91D65" w:rsidR="00F42922" w:rsidRDefault="00F42922" w:rsidP="00A65511">
      <w:pPr>
        <w:tabs>
          <w:tab w:val="left" w:pos="180"/>
          <w:tab w:val="left" w:pos="4680"/>
          <w:tab w:val="left" w:pos="7290"/>
        </w:tabs>
        <w:ind w:left="180"/>
        <w:rPr>
          <w:rFonts w:ascii="Times New Roman" w:hAnsi="Times New Roman"/>
          <w:b/>
          <w:sz w:val="21"/>
          <w:szCs w:val="21"/>
        </w:rPr>
      </w:pPr>
      <w:r w:rsidRPr="00F42922">
        <w:rPr>
          <w:rFonts w:ascii="Times New Roman" w:hAnsi="Times New Roman"/>
          <w:b/>
          <w:sz w:val="21"/>
          <w:szCs w:val="21"/>
        </w:rPr>
        <w:t>The Boeing Company</w:t>
      </w:r>
      <w:r>
        <w:rPr>
          <w:rFonts w:ascii="Times New Roman" w:hAnsi="Times New Roman"/>
          <w:b/>
          <w:sz w:val="21"/>
          <w:szCs w:val="21"/>
        </w:rPr>
        <w:tab/>
        <w:t>Summer 2013</w:t>
      </w:r>
      <w:r>
        <w:rPr>
          <w:rFonts w:ascii="Times New Roman" w:hAnsi="Times New Roman"/>
          <w:b/>
          <w:sz w:val="21"/>
          <w:szCs w:val="21"/>
        </w:rPr>
        <w:tab/>
        <w:t>Oklahoma City, OK</w:t>
      </w:r>
    </w:p>
    <w:p w14:paraId="1C26B9EC" w14:textId="77777777" w:rsidR="00F42922" w:rsidRPr="002A3312" w:rsidRDefault="00F42922" w:rsidP="00F42922">
      <w:pPr>
        <w:tabs>
          <w:tab w:val="left" w:pos="180"/>
          <w:tab w:val="left" w:pos="7110"/>
        </w:tabs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ab/>
      </w:r>
      <w:r w:rsidRPr="002A3312">
        <w:rPr>
          <w:rFonts w:ascii="Times New Roman" w:hAnsi="Times New Roman"/>
          <w:i/>
          <w:sz w:val="21"/>
          <w:szCs w:val="21"/>
        </w:rPr>
        <w:t>Information Technology Intern</w:t>
      </w:r>
    </w:p>
    <w:p w14:paraId="14B749A9" w14:textId="77777777" w:rsidR="00B24B11" w:rsidRPr="002A3312" w:rsidRDefault="00B24B11" w:rsidP="00B24B11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 w:rsidRPr="002A3312">
        <w:rPr>
          <w:rFonts w:ascii="Times New Roman" w:hAnsi="Times New Roman" w:cs="Times New Roman"/>
          <w:sz w:val="20"/>
          <w:szCs w:val="20"/>
        </w:rPr>
        <w:t>Developed reusable VBScript to mon</w:t>
      </w:r>
      <w:r w:rsidR="002E1694">
        <w:rPr>
          <w:rFonts w:ascii="Times New Roman" w:hAnsi="Times New Roman" w:cs="Times New Roman"/>
          <w:sz w:val="20"/>
          <w:szCs w:val="20"/>
        </w:rPr>
        <w:t>itor network use and efficiency.</w:t>
      </w:r>
    </w:p>
    <w:p w14:paraId="56919157" w14:textId="77777777" w:rsidR="00B24B11" w:rsidRPr="002A3312" w:rsidRDefault="00B24B11" w:rsidP="00B24B11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 w:rsidRPr="002A3312">
        <w:rPr>
          <w:rFonts w:ascii="Times New Roman" w:hAnsi="Times New Roman" w:cs="Times New Roman"/>
          <w:sz w:val="20"/>
          <w:szCs w:val="20"/>
        </w:rPr>
        <w:t>Received appreciation award for developing reusable Perl and SQL script to automate update of Oracle database</w:t>
      </w:r>
      <w:r w:rsidR="002E1694">
        <w:rPr>
          <w:rFonts w:ascii="Times New Roman" w:hAnsi="Times New Roman" w:cs="Times New Roman"/>
          <w:sz w:val="20"/>
          <w:szCs w:val="20"/>
        </w:rPr>
        <w:t>.</w:t>
      </w:r>
    </w:p>
    <w:p w14:paraId="2981923F" w14:textId="77777777" w:rsidR="00B24B11" w:rsidRPr="002A3312" w:rsidRDefault="00B24B11" w:rsidP="00B24B11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 w:rsidRPr="002A3312">
        <w:rPr>
          <w:rFonts w:ascii="Times New Roman" w:hAnsi="Times New Roman" w:cs="Times New Roman"/>
          <w:sz w:val="20"/>
          <w:szCs w:val="20"/>
        </w:rPr>
        <w:t>Interfaced with customers to create specialty tools</w:t>
      </w:r>
      <w:r w:rsidR="002E1694">
        <w:rPr>
          <w:rFonts w:ascii="Times New Roman" w:hAnsi="Times New Roman" w:cs="Times New Roman"/>
          <w:sz w:val="20"/>
          <w:szCs w:val="20"/>
        </w:rPr>
        <w:t>.</w:t>
      </w:r>
    </w:p>
    <w:p w14:paraId="6AD433FB" w14:textId="77777777" w:rsidR="00B24B11" w:rsidRPr="002A3312" w:rsidRDefault="00B24B11" w:rsidP="00B24B11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 w:rsidRPr="002A3312">
        <w:rPr>
          <w:rFonts w:ascii="Times New Roman" w:hAnsi="Times New Roman" w:cs="Times New Roman"/>
          <w:sz w:val="20"/>
          <w:szCs w:val="20"/>
        </w:rPr>
        <w:t>Performed troubleshooting for software issues</w:t>
      </w:r>
      <w:r w:rsidR="002E1694">
        <w:rPr>
          <w:rFonts w:ascii="Times New Roman" w:hAnsi="Times New Roman" w:cs="Times New Roman"/>
          <w:sz w:val="20"/>
          <w:szCs w:val="20"/>
        </w:rPr>
        <w:t>.</w:t>
      </w:r>
    </w:p>
    <w:p w14:paraId="69DB0DC1" w14:textId="77777777" w:rsidR="00B24B11" w:rsidRPr="002A3312" w:rsidRDefault="00B24B11" w:rsidP="00B24B11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 w:rsidRPr="002A3312">
        <w:rPr>
          <w:rFonts w:ascii="Times New Roman" w:hAnsi="Times New Roman" w:cs="Times New Roman"/>
          <w:sz w:val="20"/>
          <w:szCs w:val="20"/>
        </w:rPr>
        <w:t>Installed critical software and hardware for Boeing employees</w:t>
      </w:r>
      <w:r w:rsidR="002E1694">
        <w:rPr>
          <w:rFonts w:ascii="Times New Roman" w:hAnsi="Times New Roman" w:cs="Times New Roman"/>
          <w:sz w:val="20"/>
          <w:szCs w:val="20"/>
        </w:rPr>
        <w:t>.</w:t>
      </w:r>
    </w:p>
    <w:p w14:paraId="13ABA2C5" w14:textId="77777777" w:rsidR="00511563" w:rsidRPr="009016CB" w:rsidRDefault="00B24B11" w:rsidP="009016CB">
      <w:pPr>
        <w:pStyle w:val="Information"/>
        <w:numPr>
          <w:ilvl w:val="0"/>
          <w:numId w:val="13"/>
        </w:numPr>
        <w:ind w:left="540"/>
        <w:rPr>
          <w:rFonts w:ascii="Times New Roman" w:hAnsi="Times New Roman" w:cs="Times New Roman"/>
          <w:sz w:val="20"/>
          <w:szCs w:val="20"/>
        </w:rPr>
      </w:pPr>
      <w:r w:rsidRPr="002A3312">
        <w:rPr>
          <w:rFonts w:ascii="Times New Roman" w:hAnsi="Times New Roman" w:cs="Times New Roman"/>
          <w:sz w:val="20"/>
          <w:szCs w:val="20"/>
        </w:rPr>
        <w:t>Built and managed a small web server using VMWare</w:t>
      </w:r>
      <w:r w:rsidR="002E1694">
        <w:rPr>
          <w:rFonts w:ascii="Times New Roman" w:hAnsi="Times New Roman" w:cs="Times New Roman"/>
          <w:sz w:val="20"/>
          <w:szCs w:val="20"/>
        </w:rPr>
        <w:t>.</w:t>
      </w:r>
    </w:p>
    <w:p w14:paraId="285C5C4F" w14:textId="32B35A51" w:rsidR="0096607B" w:rsidRPr="0096607B" w:rsidRDefault="00511563" w:rsidP="00A4592D">
      <w:pPr>
        <w:tabs>
          <w:tab w:val="left" w:pos="180"/>
          <w:tab w:val="left" w:pos="4680"/>
          <w:tab w:val="left" w:pos="7290"/>
        </w:tabs>
        <w:rPr>
          <w:rFonts w:ascii="Calibri" w:hAnsi="Calibri"/>
          <w:b/>
          <w:sz w:val="12"/>
          <w:szCs w:val="12"/>
        </w:rPr>
      </w:pPr>
      <w:r>
        <w:rPr>
          <w:rFonts w:ascii="Times New Roman" w:hAnsi="Times New Roman"/>
          <w:b/>
          <w:sz w:val="21"/>
          <w:szCs w:val="21"/>
        </w:rPr>
        <w:tab/>
      </w:r>
    </w:p>
    <w:p w14:paraId="7A4E1352" w14:textId="77777777" w:rsidR="0096607B" w:rsidRPr="0096607B" w:rsidRDefault="00511563" w:rsidP="0096607B">
      <w:pPr>
        <w:pStyle w:val="Duties"/>
        <w:numPr>
          <w:ilvl w:val="0"/>
          <w:numId w:val="0"/>
        </w:numPr>
        <w:tabs>
          <w:tab w:val="left" w:pos="180"/>
          <w:tab w:val="left" w:pos="4680"/>
          <w:tab w:val="left" w:pos="8190"/>
        </w:tabs>
        <w:spacing w:line="240" w:lineRule="auto"/>
        <w:rPr>
          <w:rFonts w:ascii="Calibri" w:hAnsi="Calibri"/>
          <w:b/>
          <w:sz w:val="28"/>
          <w:szCs w:val="28"/>
        </w:rPr>
      </w:pPr>
      <w:r w:rsidRPr="0096607B">
        <w:rPr>
          <w:rFonts w:ascii="Calibri" w:hAnsi="Calibri"/>
          <w:b/>
          <w:sz w:val="28"/>
          <w:szCs w:val="28"/>
        </w:rPr>
        <w:t>Research Experience</w:t>
      </w:r>
    </w:p>
    <w:p w14:paraId="20481BB7" w14:textId="77777777" w:rsidR="0096607B" w:rsidRDefault="00511563" w:rsidP="0096607B">
      <w:pPr>
        <w:pStyle w:val="Duties"/>
        <w:numPr>
          <w:ilvl w:val="0"/>
          <w:numId w:val="0"/>
        </w:numPr>
        <w:tabs>
          <w:tab w:val="left" w:pos="180"/>
          <w:tab w:val="left" w:pos="4680"/>
          <w:tab w:val="left" w:pos="7290"/>
        </w:tabs>
        <w:spacing w:line="240" w:lineRule="auto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ab/>
        <w:t xml:space="preserve">University of California, Berkeley </w:t>
      </w:r>
      <w:r>
        <w:rPr>
          <w:rFonts w:ascii="Times New Roman" w:hAnsi="Times New Roman"/>
          <w:b/>
          <w:sz w:val="21"/>
          <w:szCs w:val="21"/>
        </w:rPr>
        <w:tab/>
        <w:t>Summer 2012</w:t>
      </w:r>
      <w:r>
        <w:rPr>
          <w:rFonts w:ascii="Times New Roman" w:hAnsi="Times New Roman"/>
          <w:b/>
          <w:sz w:val="21"/>
          <w:szCs w:val="21"/>
        </w:rPr>
        <w:tab/>
        <w:t>Berkeley, CA</w:t>
      </w:r>
      <w:r>
        <w:rPr>
          <w:rFonts w:ascii="Times New Roman" w:hAnsi="Times New Roman"/>
          <w:b/>
          <w:sz w:val="21"/>
          <w:szCs w:val="21"/>
        </w:rPr>
        <w:tab/>
      </w:r>
    </w:p>
    <w:p w14:paraId="095BF6C1" w14:textId="77777777" w:rsidR="0096607B" w:rsidRDefault="0096607B" w:rsidP="0096607B">
      <w:pPr>
        <w:pStyle w:val="Duties"/>
        <w:numPr>
          <w:ilvl w:val="0"/>
          <w:numId w:val="0"/>
        </w:numPr>
        <w:tabs>
          <w:tab w:val="left" w:pos="180"/>
          <w:tab w:val="left" w:pos="4680"/>
          <w:tab w:val="left" w:pos="7290"/>
        </w:tabs>
        <w:spacing w:line="240" w:lineRule="auto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ab/>
      </w:r>
      <w:r w:rsidR="00511563">
        <w:rPr>
          <w:rFonts w:ascii="Times New Roman" w:hAnsi="Times New Roman"/>
          <w:i/>
          <w:sz w:val="21"/>
          <w:szCs w:val="21"/>
        </w:rPr>
        <w:t>Undergraduate Researcher, TRUST REU</w:t>
      </w:r>
    </w:p>
    <w:p w14:paraId="2815F13A" w14:textId="77777777" w:rsidR="0096607B" w:rsidRPr="0096607B" w:rsidRDefault="00511563" w:rsidP="0096607B">
      <w:pPr>
        <w:pStyle w:val="Duties"/>
        <w:numPr>
          <w:ilvl w:val="0"/>
          <w:numId w:val="18"/>
        </w:numPr>
        <w:tabs>
          <w:tab w:val="left" w:pos="180"/>
          <w:tab w:val="left" w:pos="4680"/>
          <w:tab w:val="left" w:pos="8190"/>
        </w:tabs>
        <w:spacing w:line="240" w:lineRule="auto"/>
        <w:ind w:left="540"/>
        <w:rPr>
          <w:rFonts w:ascii="Times New Roman" w:hAnsi="Times New Roman" w:cs="Times New Roman"/>
          <w:sz w:val="20"/>
          <w:szCs w:val="20"/>
        </w:rPr>
      </w:pPr>
      <w:r w:rsidRPr="0096607B">
        <w:rPr>
          <w:rFonts w:ascii="Times New Roman" w:hAnsi="Times New Roman" w:cs="Times New Roman"/>
          <w:sz w:val="20"/>
          <w:szCs w:val="20"/>
        </w:rPr>
        <w:t>Coordinated research group meetings and tasks</w:t>
      </w:r>
      <w:r w:rsidR="002E1694">
        <w:rPr>
          <w:rFonts w:ascii="Times New Roman" w:hAnsi="Times New Roman" w:cs="Times New Roman"/>
          <w:sz w:val="20"/>
          <w:szCs w:val="20"/>
        </w:rPr>
        <w:t>.</w:t>
      </w:r>
    </w:p>
    <w:p w14:paraId="6CD410DD" w14:textId="77777777" w:rsidR="0096607B" w:rsidRPr="0096607B" w:rsidRDefault="00511563" w:rsidP="0096607B">
      <w:pPr>
        <w:pStyle w:val="Duties"/>
        <w:numPr>
          <w:ilvl w:val="0"/>
          <w:numId w:val="18"/>
        </w:numPr>
        <w:tabs>
          <w:tab w:val="left" w:pos="180"/>
          <w:tab w:val="left" w:pos="4680"/>
          <w:tab w:val="left" w:pos="8190"/>
        </w:tabs>
        <w:spacing w:line="240" w:lineRule="auto"/>
        <w:ind w:left="540"/>
        <w:rPr>
          <w:rFonts w:ascii="Times New Roman" w:hAnsi="Times New Roman" w:cs="Times New Roman"/>
          <w:sz w:val="20"/>
          <w:szCs w:val="20"/>
        </w:rPr>
      </w:pPr>
      <w:r w:rsidRPr="0096607B">
        <w:rPr>
          <w:rFonts w:ascii="Times New Roman" w:hAnsi="Times New Roman" w:cs="Times New Roman"/>
          <w:sz w:val="20"/>
          <w:szCs w:val="20"/>
        </w:rPr>
        <w:t>Collected brain wave data using commercially-available EEG headsets from subjects in various alertness states</w:t>
      </w:r>
      <w:r w:rsidR="002E1694">
        <w:rPr>
          <w:rFonts w:ascii="Times New Roman" w:hAnsi="Times New Roman" w:cs="Times New Roman"/>
          <w:sz w:val="20"/>
          <w:szCs w:val="20"/>
        </w:rPr>
        <w:t>.</w:t>
      </w:r>
    </w:p>
    <w:p w14:paraId="43FE7618" w14:textId="6A1E017A" w:rsidR="002A3312" w:rsidRPr="004015AA" w:rsidRDefault="00511563" w:rsidP="004015AA">
      <w:pPr>
        <w:pStyle w:val="Duties"/>
        <w:numPr>
          <w:ilvl w:val="0"/>
          <w:numId w:val="18"/>
        </w:numPr>
        <w:tabs>
          <w:tab w:val="left" w:pos="180"/>
          <w:tab w:val="left" w:pos="4680"/>
          <w:tab w:val="left" w:pos="8190"/>
        </w:tabs>
        <w:spacing w:after="120" w:line="240" w:lineRule="auto"/>
        <w:ind w:left="547"/>
        <w:rPr>
          <w:rFonts w:ascii="Times New Roman" w:hAnsi="Times New Roman" w:cs="Times New Roman"/>
          <w:sz w:val="20"/>
          <w:szCs w:val="20"/>
        </w:rPr>
      </w:pPr>
      <w:r w:rsidRPr="0096607B">
        <w:rPr>
          <w:rFonts w:ascii="Times New Roman" w:hAnsi="Times New Roman" w:cs="Times New Roman"/>
          <w:sz w:val="20"/>
          <w:szCs w:val="20"/>
        </w:rPr>
        <w:t>Conducted physical and technical analysis on collected data using open-source software for safety applications</w:t>
      </w:r>
      <w:r w:rsidR="002E1694">
        <w:rPr>
          <w:rFonts w:ascii="Times New Roman" w:hAnsi="Times New Roman" w:cs="Times New Roman"/>
          <w:sz w:val="20"/>
          <w:szCs w:val="20"/>
        </w:rPr>
        <w:t>.</w:t>
      </w:r>
    </w:p>
    <w:p w14:paraId="0339A0B4" w14:textId="77777777" w:rsidR="00A4592D" w:rsidRDefault="00A4592D" w:rsidP="00D66899">
      <w:pPr>
        <w:pStyle w:val="Information"/>
        <w:rPr>
          <w:rFonts w:ascii="Calibri" w:hAnsi="Calibri"/>
          <w:b/>
          <w:sz w:val="28"/>
          <w:szCs w:val="28"/>
        </w:rPr>
      </w:pPr>
    </w:p>
    <w:p w14:paraId="2C489553" w14:textId="259C962A" w:rsidR="004015AA" w:rsidRPr="00D66899" w:rsidRDefault="009C0D21" w:rsidP="00D66899">
      <w:pPr>
        <w:pStyle w:val="Information"/>
        <w:rPr>
          <w:rFonts w:ascii="Calibri" w:hAnsi="Calibri"/>
          <w:b/>
          <w:sz w:val="28"/>
          <w:szCs w:val="28"/>
        </w:rPr>
        <w:sectPr w:rsidR="004015AA" w:rsidRPr="00D66899" w:rsidSect="00A65511">
          <w:footerReference w:type="default" r:id="rId8"/>
          <w:pgSz w:w="12240" w:h="15840"/>
          <w:pgMar w:top="720" w:right="864" w:bottom="720" w:left="475" w:header="720" w:footer="720" w:gutter="0"/>
          <w:pgNumType w:start="1"/>
          <w:cols w:space="720"/>
          <w:docGrid w:linePitch="360"/>
        </w:sectPr>
      </w:pPr>
      <w:r>
        <w:rPr>
          <w:rFonts w:ascii="Calibri" w:hAnsi="Calibri"/>
          <w:b/>
          <w:sz w:val="28"/>
          <w:szCs w:val="28"/>
        </w:rPr>
        <w:t>Relevant Coursework</w:t>
      </w:r>
    </w:p>
    <w:p w14:paraId="0AF5BA2C" w14:textId="3CC06FDB" w:rsidR="006229C2" w:rsidRDefault="006229C2" w:rsidP="009C0D21">
      <w:pPr>
        <w:pStyle w:val="Information"/>
        <w:tabs>
          <w:tab w:val="left" w:pos="180"/>
          <w:tab w:val="left" w:pos="7290"/>
        </w:tabs>
        <w:ind w:left="-270"/>
        <w:rPr>
          <w:rFonts w:ascii="Times New Roman" w:hAnsi="Times New Roman" w:cs="Times New Roman"/>
          <w:sz w:val="20"/>
          <w:szCs w:val="20"/>
        </w:rPr>
      </w:pPr>
    </w:p>
    <w:p w14:paraId="4AC5229B" w14:textId="77777777" w:rsidR="006229C2" w:rsidRDefault="006229C2" w:rsidP="009C0D21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  <w:sectPr w:rsidR="006229C2" w:rsidSect="009C0D21">
          <w:type w:val="continuous"/>
          <w:pgSz w:w="12240" w:h="15840"/>
          <w:pgMar w:top="720" w:right="1152" w:bottom="720" w:left="720" w:header="720" w:footer="720" w:gutter="0"/>
          <w:pgNumType w:start="1"/>
          <w:cols w:num="2" w:space="720"/>
          <w:docGrid w:linePitch="360"/>
        </w:sectPr>
      </w:pPr>
    </w:p>
    <w:p w14:paraId="20B7D410" w14:textId="405B55FC" w:rsidR="006229C2" w:rsidRDefault="002E778B" w:rsidP="009C0D21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Tech Talent South – Code Immersion Program </w:t>
      </w:r>
    </w:p>
    <w:p w14:paraId="474F2AED" w14:textId="2621BB4E" w:rsidR="006229C2" w:rsidRDefault="006229C2" w:rsidP="009C0D21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Introduction to Database Management and Design</w:t>
      </w:r>
    </w:p>
    <w:p w14:paraId="214D1B6C" w14:textId="4E78B876" w:rsidR="006229C2" w:rsidRDefault="006229C2" w:rsidP="009C0D21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Theory of Programming Languages</w:t>
      </w:r>
    </w:p>
    <w:p w14:paraId="0EC8F557" w14:textId="03014691" w:rsidR="006229C2" w:rsidRDefault="006229C2" w:rsidP="009C0D21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Engineering</w:t>
      </w:r>
    </w:p>
    <w:p w14:paraId="08496701" w14:textId="34D99355" w:rsidR="006229C2" w:rsidRDefault="006229C2" w:rsidP="00D66899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Introduction to Criminology</w:t>
      </w:r>
    </w:p>
    <w:p w14:paraId="19F5F0AF" w14:textId="44B5A15E" w:rsidR="006229C2" w:rsidRDefault="006229C2" w:rsidP="00D66899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Foundations of Mathematics</w:t>
      </w:r>
    </w:p>
    <w:p w14:paraId="0B1F2406" w14:textId="5B7BB456" w:rsidR="006229C2" w:rsidRDefault="006229C2" w:rsidP="00D66899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Discrete Mathematics</w:t>
      </w:r>
    </w:p>
    <w:p w14:paraId="1F260DF3" w14:textId="679C6F9D" w:rsidR="006229C2" w:rsidRDefault="006229C2" w:rsidP="006229C2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Structures and Algorithms</w:t>
      </w:r>
    </w:p>
    <w:p w14:paraId="0AF64CCD" w14:textId="0AFE8E33" w:rsidR="002E778B" w:rsidRDefault="002E778B" w:rsidP="006229C2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Networks and Security</w:t>
      </w:r>
    </w:p>
    <w:p w14:paraId="129018DB" w14:textId="3D1647C0" w:rsidR="002E778B" w:rsidRDefault="002E778B" w:rsidP="006229C2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  <w:sectPr w:rsidR="002E778B" w:rsidSect="009C0D21">
          <w:footerReference w:type="default" r:id="rId9"/>
          <w:type w:val="continuous"/>
          <w:pgSz w:w="12240" w:h="15840"/>
          <w:pgMar w:top="720" w:right="864" w:bottom="720" w:left="475" w:header="720" w:footer="720" w:gutter="0"/>
          <w:pgNumType w:start="1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Codes and Cryptology</w:t>
      </w:r>
    </w:p>
    <w:p w14:paraId="348D63C6" w14:textId="77777777" w:rsidR="009C0D21" w:rsidRDefault="009C0D21" w:rsidP="006229C2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  <w:sectPr w:rsidR="009C0D21" w:rsidSect="006229C2">
          <w:type w:val="continuous"/>
          <w:pgSz w:w="12240" w:h="15840"/>
          <w:pgMar w:top="720" w:right="864" w:bottom="720" w:left="475" w:header="720" w:footer="720" w:gutter="0"/>
          <w:pgNumType w:start="1"/>
          <w:cols w:space="720"/>
          <w:docGrid w:linePitch="360"/>
        </w:sectPr>
      </w:pPr>
    </w:p>
    <w:p w14:paraId="6CDF924E" w14:textId="5DC047BF" w:rsidR="006229C2" w:rsidRDefault="006229C2" w:rsidP="006229C2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</w:pPr>
    </w:p>
    <w:p w14:paraId="59B9906B" w14:textId="77777777" w:rsidR="006229C2" w:rsidRDefault="006229C2" w:rsidP="006229C2">
      <w:pPr>
        <w:pStyle w:val="Information"/>
        <w:tabs>
          <w:tab w:val="left" w:pos="180"/>
          <w:tab w:val="left" w:pos="7290"/>
        </w:tabs>
        <w:rPr>
          <w:rFonts w:ascii="Calibri" w:hAnsi="Calibri"/>
          <w:b/>
          <w:sz w:val="28"/>
          <w:szCs w:val="28"/>
        </w:rPr>
        <w:sectPr w:rsidR="006229C2" w:rsidSect="006229C2">
          <w:type w:val="continuous"/>
          <w:pgSz w:w="12240" w:h="15840"/>
          <w:pgMar w:top="720" w:right="864" w:bottom="720" w:left="475" w:header="720" w:footer="720" w:gutter="0"/>
          <w:pgNumType w:start="1"/>
          <w:cols w:space="720"/>
          <w:docGrid w:linePitch="360"/>
        </w:sectPr>
      </w:pPr>
    </w:p>
    <w:p w14:paraId="1221F636" w14:textId="07CD5FC4" w:rsidR="00BF15D2" w:rsidRPr="00D66899" w:rsidRDefault="00BF15D2" w:rsidP="00BF15D2">
      <w:pPr>
        <w:pStyle w:val="Information"/>
        <w:rPr>
          <w:rFonts w:ascii="Calibri" w:hAnsi="Calibri"/>
          <w:b/>
          <w:sz w:val="28"/>
          <w:szCs w:val="28"/>
        </w:rPr>
        <w:sectPr w:rsidR="00BF15D2" w:rsidRPr="00D66899" w:rsidSect="00BF15D2">
          <w:type w:val="continuous"/>
          <w:pgSz w:w="12240" w:h="15840"/>
          <w:pgMar w:top="720" w:right="864" w:bottom="720" w:left="475" w:header="720" w:footer="720" w:gutter="0"/>
          <w:pgNumType w:start="1"/>
          <w:cols w:space="720"/>
          <w:docGrid w:linePitch="360"/>
        </w:sectPr>
      </w:pPr>
      <w:r>
        <w:rPr>
          <w:rFonts w:ascii="Calibri" w:hAnsi="Calibri"/>
          <w:b/>
          <w:sz w:val="28"/>
          <w:szCs w:val="28"/>
        </w:rPr>
        <w:t>Activities</w:t>
      </w:r>
    </w:p>
    <w:p w14:paraId="5A2F95D8" w14:textId="77777777" w:rsidR="00804E62" w:rsidRDefault="00BF15D2" w:rsidP="00BF15D2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  <w:sectPr w:rsidR="00804E62" w:rsidSect="00972A7E">
          <w:type w:val="continuous"/>
          <w:pgSz w:w="12240" w:h="15840"/>
          <w:pgMar w:top="720" w:right="864" w:bottom="720" w:left="47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52E676DC" w14:textId="5EED8C63" w:rsidR="00804E62" w:rsidRDefault="00804E62" w:rsidP="00BF15D2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Vanguard NC IT DAC</w:t>
      </w:r>
    </w:p>
    <w:p w14:paraId="617B4A37" w14:textId="4589CF67" w:rsidR="00BF15D2" w:rsidRDefault="00804E62" w:rsidP="00BF15D2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Toastmasters</w:t>
      </w:r>
    </w:p>
    <w:p w14:paraId="4CEDD4F7" w14:textId="77777777" w:rsidR="00804E62" w:rsidRDefault="00804E62" w:rsidP="00972A7E">
      <w:pPr>
        <w:pStyle w:val="Information"/>
        <w:tabs>
          <w:tab w:val="left" w:pos="180"/>
          <w:tab w:val="left" w:pos="7290"/>
        </w:tabs>
        <w:rPr>
          <w:rFonts w:ascii="Calibri" w:hAnsi="Calibri"/>
          <w:b/>
          <w:sz w:val="28"/>
          <w:szCs w:val="28"/>
        </w:rPr>
        <w:sectPr w:rsidR="00804E62" w:rsidSect="00804E62">
          <w:type w:val="continuous"/>
          <w:pgSz w:w="12240" w:h="15840"/>
          <w:pgMar w:top="720" w:right="864" w:bottom="720" w:left="475" w:header="720" w:footer="720" w:gutter="0"/>
          <w:pgNumType w:start="1"/>
          <w:cols w:num="2" w:space="720"/>
          <w:docGrid w:linePitch="360"/>
        </w:sectPr>
      </w:pPr>
    </w:p>
    <w:p w14:paraId="3727E63D" w14:textId="6E945E2D" w:rsidR="00BF15D2" w:rsidRDefault="00BF15D2" w:rsidP="00972A7E">
      <w:pPr>
        <w:pStyle w:val="Information"/>
        <w:tabs>
          <w:tab w:val="left" w:pos="180"/>
          <w:tab w:val="left" w:pos="7290"/>
        </w:tabs>
        <w:rPr>
          <w:rFonts w:ascii="Calibri" w:hAnsi="Calibri"/>
          <w:b/>
          <w:sz w:val="28"/>
          <w:szCs w:val="28"/>
        </w:rPr>
      </w:pPr>
    </w:p>
    <w:p w14:paraId="06F7AC63" w14:textId="77777777" w:rsidR="00371ADA" w:rsidRPr="00972A7E" w:rsidRDefault="00371ADA" w:rsidP="00972A7E">
      <w:pPr>
        <w:pStyle w:val="Information"/>
        <w:tabs>
          <w:tab w:val="left" w:pos="180"/>
          <w:tab w:val="left" w:pos="7290"/>
        </w:tabs>
        <w:rPr>
          <w:sz w:val="12"/>
          <w:szCs w:val="12"/>
        </w:rPr>
      </w:pPr>
      <w:r>
        <w:rPr>
          <w:rFonts w:ascii="Calibri" w:hAnsi="Calibri"/>
          <w:b/>
          <w:sz w:val="28"/>
          <w:szCs w:val="28"/>
        </w:rPr>
        <w:t>Awards</w:t>
      </w:r>
    </w:p>
    <w:p w14:paraId="61BBF175" w14:textId="0377A7CC" w:rsidR="004015AA" w:rsidRDefault="004015AA" w:rsidP="00371ADA">
      <w:pPr>
        <w:pStyle w:val="Information"/>
        <w:tabs>
          <w:tab w:val="left" w:pos="180"/>
          <w:tab w:val="left" w:pos="7290"/>
        </w:tabs>
        <w:rPr>
          <w:rFonts w:ascii="Calibri" w:hAnsi="Calibri"/>
          <w:b/>
          <w:sz w:val="28"/>
          <w:szCs w:val="28"/>
        </w:rPr>
        <w:sectPr w:rsidR="004015AA" w:rsidSect="00972A7E">
          <w:type w:val="continuous"/>
          <w:pgSz w:w="12240" w:h="15840"/>
          <w:pgMar w:top="720" w:right="864" w:bottom="720" w:left="475" w:header="720" w:footer="720" w:gutter="0"/>
          <w:pgNumType w:start="1"/>
          <w:cols w:space="720"/>
          <w:docGrid w:linePitch="360"/>
        </w:sectPr>
      </w:pPr>
    </w:p>
    <w:p w14:paraId="71DE1135" w14:textId="62B8961C" w:rsidR="00371ADA" w:rsidRDefault="004015AA" w:rsidP="00371ADA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371ADA">
        <w:rPr>
          <w:rFonts w:ascii="Times New Roman" w:hAnsi="Times New Roman" w:cs="Times New Roman"/>
          <w:sz w:val="20"/>
          <w:szCs w:val="20"/>
        </w:rPr>
        <w:t>Google Scholarship</w:t>
      </w:r>
    </w:p>
    <w:p w14:paraId="07CE8C42" w14:textId="77777777" w:rsidR="00371ADA" w:rsidRDefault="00371ADA" w:rsidP="00371ADA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Intel Scholarship Program</w:t>
      </w:r>
    </w:p>
    <w:p w14:paraId="728F0FFE" w14:textId="77777777" w:rsidR="00371ADA" w:rsidRDefault="00371ADA" w:rsidP="00371ADA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Xerox Technical Minority Scholarship</w:t>
      </w:r>
    </w:p>
    <w:p w14:paraId="4893A1F2" w14:textId="28BAC175" w:rsidR="004015AA" w:rsidRDefault="00371ADA" w:rsidP="00371ADA">
      <w:pPr>
        <w:pStyle w:val="Information"/>
        <w:tabs>
          <w:tab w:val="left" w:pos="180"/>
          <w:tab w:val="left" w:pos="7290"/>
        </w:tabs>
        <w:rPr>
          <w:rFonts w:ascii="Times New Roman" w:hAnsi="Times New Roman" w:cs="Times New Roman"/>
          <w:sz w:val="20"/>
          <w:szCs w:val="20"/>
        </w:rPr>
        <w:sectPr w:rsidR="004015AA" w:rsidSect="00972A7E">
          <w:type w:val="continuous"/>
          <w:pgSz w:w="12240" w:h="15840"/>
          <w:pgMar w:top="576" w:right="864" w:bottom="720" w:left="475" w:header="720" w:footer="720" w:gutter="0"/>
          <w:pgNumType w:start="1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ab/>
        <w:t>Dean’</w:t>
      </w:r>
      <w:r w:rsidR="00E62763">
        <w:rPr>
          <w:rFonts w:ascii="Times New Roman" w:hAnsi="Times New Roman" w:cs="Times New Roman"/>
          <w:sz w:val="20"/>
          <w:szCs w:val="20"/>
        </w:rPr>
        <w:t>s Schola</w:t>
      </w:r>
      <w:r w:rsidR="00504326">
        <w:rPr>
          <w:rFonts w:ascii="Times New Roman" w:hAnsi="Times New Roman" w:cs="Times New Roman"/>
          <w:sz w:val="20"/>
          <w:szCs w:val="20"/>
        </w:rPr>
        <w:t>r</w:t>
      </w:r>
    </w:p>
    <w:p w14:paraId="3EC05A32" w14:textId="64A8F225" w:rsidR="00371ADA" w:rsidRPr="007D6B19" w:rsidRDefault="00371ADA" w:rsidP="007D6B19">
      <w:pPr>
        <w:tabs>
          <w:tab w:val="left" w:pos="1180"/>
        </w:tabs>
      </w:pPr>
    </w:p>
    <w:sectPr w:rsidR="00371ADA" w:rsidRPr="007D6B19" w:rsidSect="00972A7E">
      <w:type w:val="continuous"/>
      <w:pgSz w:w="12240" w:h="15840"/>
      <w:pgMar w:top="720" w:right="864" w:bottom="720" w:left="4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01ABF" w14:textId="77777777" w:rsidR="00240AE1" w:rsidRDefault="00240AE1">
      <w:r>
        <w:separator/>
      </w:r>
    </w:p>
  </w:endnote>
  <w:endnote w:type="continuationSeparator" w:id="0">
    <w:p w14:paraId="47C1981E" w14:textId="77777777" w:rsidR="00240AE1" w:rsidRDefault="0024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B136D" w14:textId="77777777" w:rsidR="00ED4D79" w:rsidRDefault="00ED4D79">
    <w:pPr>
      <w:ind w:righ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B1458" w14:textId="77777777" w:rsidR="00BF15D2" w:rsidRDefault="00BF15D2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BEE34" w14:textId="77777777" w:rsidR="00240AE1" w:rsidRDefault="00240AE1">
      <w:r>
        <w:separator/>
      </w:r>
    </w:p>
  </w:footnote>
  <w:footnote w:type="continuationSeparator" w:id="0">
    <w:p w14:paraId="7E55B016" w14:textId="77777777" w:rsidR="00240AE1" w:rsidRDefault="00240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7A8A8A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ADB8E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1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EA8C9B6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 w15:restartNumberingAfterBreak="0">
    <w:nsid w:val="01CA599C"/>
    <w:multiLevelType w:val="hybridMultilevel"/>
    <w:tmpl w:val="E19A7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D3741"/>
    <w:multiLevelType w:val="hybridMultilevel"/>
    <w:tmpl w:val="FF64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97DC3"/>
    <w:multiLevelType w:val="hybridMultilevel"/>
    <w:tmpl w:val="F53EECC0"/>
    <w:lvl w:ilvl="0" w:tplc="399ED9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4C3AD5"/>
    <w:multiLevelType w:val="hybridMultilevel"/>
    <w:tmpl w:val="90548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F2453"/>
    <w:multiLevelType w:val="hybridMultilevel"/>
    <w:tmpl w:val="8CFA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36C5B"/>
    <w:multiLevelType w:val="hybridMultilevel"/>
    <w:tmpl w:val="DE9CB92A"/>
    <w:lvl w:ilvl="0" w:tplc="FFC83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F6141"/>
    <w:multiLevelType w:val="hybridMultilevel"/>
    <w:tmpl w:val="A3465EA4"/>
    <w:lvl w:ilvl="0" w:tplc="28CA3A0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320F8"/>
    <w:multiLevelType w:val="hybridMultilevel"/>
    <w:tmpl w:val="E7928BA0"/>
    <w:lvl w:ilvl="0" w:tplc="1D12B0FA">
      <w:start w:val="1"/>
      <w:numFmt w:val="bullet"/>
      <w:pStyle w:val="Duties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65977"/>
    <w:multiLevelType w:val="hybridMultilevel"/>
    <w:tmpl w:val="CE56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3"/>
  </w:num>
  <w:num w:numId="5">
    <w:abstractNumId w:val="3"/>
  </w:num>
  <w:num w:numId="6">
    <w:abstractNumId w:val="17"/>
  </w:num>
  <w:num w:numId="7">
    <w:abstractNumId w:val="14"/>
  </w:num>
  <w:num w:numId="8">
    <w:abstractNumId w:val="16"/>
  </w:num>
  <w:num w:numId="9">
    <w:abstractNumId w:val="2"/>
  </w:num>
  <w:num w:numId="10">
    <w:abstractNumId w:val="1"/>
  </w:num>
  <w:num w:numId="11">
    <w:abstractNumId w:val="0"/>
  </w:num>
  <w:num w:numId="12">
    <w:abstractNumId w:val="5"/>
  </w:num>
  <w:num w:numId="13">
    <w:abstractNumId w:val="6"/>
  </w:num>
  <w:num w:numId="14">
    <w:abstractNumId w:val="4"/>
  </w:num>
  <w:num w:numId="15">
    <w:abstractNumId w:val="7"/>
  </w:num>
  <w:num w:numId="16">
    <w:abstractNumId w:val="9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0" w:nlCheck="1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510"/>
    <w:rsid w:val="00064AC9"/>
    <w:rsid w:val="00086756"/>
    <w:rsid w:val="000916AC"/>
    <w:rsid w:val="000A59A0"/>
    <w:rsid w:val="000A5A1C"/>
    <w:rsid w:val="000D113A"/>
    <w:rsid w:val="000E0551"/>
    <w:rsid w:val="00104FF8"/>
    <w:rsid w:val="00144498"/>
    <w:rsid w:val="00164F9F"/>
    <w:rsid w:val="00180C1C"/>
    <w:rsid w:val="00192229"/>
    <w:rsid w:val="001B7922"/>
    <w:rsid w:val="001D0FDB"/>
    <w:rsid w:val="001F6986"/>
    <w:rsid w:val="002235CA"/>
    <w:rsid w:val="00227DE7"/>
    <w:rsid w:val="00234667"/>
    <w:rsid w:val="00240AE1"/>
    <w:rsid w:val="002426F5"/>
    <w:rsid w:val="00280169"/>
    <w:rsid w:val="002A3312"/>
    <w:rsid w:val="002B5381"/>
    <w:rsid w:val="002D3171"/>
    <w:rsid w:val="002E1694"/>
    <w:rsid w:val="002E4779"/>
    <w:rsid w:val="002E74EC"/>
    <w:rsid w:val="002E778B"/>
    <w:rsid w:val="002F07FE"/>
    <w:rsid w:val="002F1260"/>
    <w:rsid w:val="00315723"/>
    <w:rsid w:val="003312CC"/>
    <w:rsid w:val="00362739"/>
    <w:rsid w:val="00371ADA"/>
    <w:rsid w:val="003A4D5C"/>
    <w:rsid w:val="003B3702"/>
    <w:rsid w:val="004015AA"/>
    <w:rsid w:val="004204FC"/>
    <w:rsid w:val="00426FEC"/>
    <w:rsid w:val="0043307B"/>
    <w:rsid w:val="00451150"/>
    <w:rsid w:val="00504326"/>
    <w:rsid w:val="00511563"/>
    <w:rsid w:val="00517440"/>
    <w:rsid w:val="005372DB"/>
    <w:rsid w:val="005444CD"/>
    <w:rsid w:val="005578AD"/>
    <w:rsid w:val="00560318"/>
    <w:rsid w:val="005C5230"/>
    <w:rsid w:val="005F4FA8"/>
    <w:rsid w:val="006229C2"/>
    <w:rsid w:val="00687B00"/>
    <w:rsid w:val="006A3E6E"/>
    <w:rsid w:val="00711265"/>
    <w:rsid w:val="00712FB4"/>
    <w:rsid w:val="007234E7"/>
    <w:rsid w:val="00782DEB"/>
    <w:rsid w:val="007C7B76"/>
    <w:rsid w:val="007D6B19"/>
    <w:rsid w:val="007E63A1"/>
    <w:rsid w:val="00804E62"/>
    <w:rsid w:val="008E6822"/>
    <w:rsid w:val="008E7510"/>
    <w:rsid w:val="009016CB"/>
    <w:rsid w:val="0093066B"/>
    <w:rsid w:val="0093076D"/>
    <w:rsid w:val="0093389F"/>
    <w:rsid w:val="0096607B"/>
    <w:rsid w:val="00972A7E"/>
    <w:rsid w:val="0099322E"/>
    <w:rsid w:val="009C0D21"/>
    <w:rsid w:val="00A4592D"/>
    <w:rsid w:val="00A65511"/>
    <w:rsid w:val="00AC5068"/>
    <w:rsid w:val="00B141FB"/>
    <w:rsid w:val="00B24B11"/>
    <w:rsid w:val="00B86E8E"/>
    <w:rsid w:val="00BA0781"/>
    <w:rsid w:val="00BA6F28"/>
    <w:rsid w:val="00BF15D2"/>
    <w:rsid w:val="00BF60CF"/>
    <w:rsid w:val="00C336FC"/>
    <w:rsid w:val="00C55EFA"/>
    <w:rsid w:val="00C72B2E"/>
    <w:rsid w:val="00C8379D"/>
    <w:rsid w:val="00C91A7F"/>
    <w:rsid w:val="00CF7F1C"/>
    <w:rsid w:val="00D16FAA"/>
    <w:rsid w:val="00D275B3"/>
    <w:rsid w:val="00D61E47"/>
    <w:rsid w:val="00D66899"/>
    <w:rsid w:val="00D71587"/>
    <w:rsid w:val="00D80554"/>
    <w:rsid w:val="00D80813"/>
    <w:rsid w:val="00DA211A"/>
    <w:rsid w:val="00DC4ACB"/>
    <w:rsid w:val="00DD2F48"/>
    <w:rsid w:val="00E45734"/>
    <w:rsid w:val="00E4794F"/>
    <w:rsid w:val="00E62763"/>
    <w:rsid w:val="00E7158A"/>
    <w:rsid w:val="00E87796"/>
    <w:rsid w:val="00E94A60"/>
    <w:rsid w:val="00EB1E29"/>
    <w:rsid w:val="00EC5E89"/>
    <w:rsid w:val="00ED4D79"/>
    <w:rsid w:val="00F04935"/>
    <w:rsid w:val="00F23201"/>
    <w:rsid w:val="00F42922"/>
    <w:rsid w:val="00FC55BE"/>
    <w:rsid w:val="00FD600C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437F0"/>
  <w15:docId w15:val="{09BB9ADC-0886-48FE-B51F-C0AB34E7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uiPriority w:val="99"/>
    <w:qFormat/>
    <w:rsid w:val="000D113A"/>
    <w:pPr>
      <w:tabs>
        <w:tab w:val="left" w:pos="7110"/>
      </w:tabs>
      <w:spacing w:before="60"/>
      <w:ind w:left="216" w:hanging="216"/>
    </w:pPr>
    <w:rPr>
      <w:rFonts w:ascii="Calibri" w:hAnsi="Calibri"/>
      <w:b/>
      <w:sz w:val="28"/>
      <w:szCs w:val="28"/>
    </w:r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42922"/>
    <w:pPr>
      <w:ind w:left="720"/>
      <w:contextualSpacing/>
    </w:pPr>
  </w:style>
  <w:style w:type="paragraph" w:customStyle="1" w:styleId="Information">
    <w:name w:val="Information"/>
    <w:basedOn w:val="Normal"/>
    <w:qFormat/>
    <w:rsid w:val="00B24B11"/>
    <w:rPr>
      <w:rFonts w:ascii="Garamond" w:eastAsiaTheme="minorHAnsi" w:hAnsi="Garamond" w:cstheme="minorBidi"/>
      <w:sz w:val="24"/>
      <w:szCs w:val="22"/>
    </w:rPr>
  </w:style>
  <w:style w:type="paragraph" w:customStyle="1" w:styleId="Duties">
    <w:name w:val="Duties"/>
    <w:basedOn w:val="ListBullet"/>
    <w:next w:val="ListBullet"/>
    <w:qFormat/>
    <w:rsid w:val="00511563"/>
    <w:pPr>
      <w:numPr>
        <w:numId w:val="1"/>
      </w:numPr>
      <w:tabs>
        <w:tab w:val="clear" w:pos="7110"/>
      </w:tabs>
      <w:spacing w:before="0" w:after="200" w:line="276" w:lineRule="auto"/>
      <w:contextualSpacing/>
    </w:pPr>
    <w:rPr>
      <w:rFonts w:ascii="Garamond" w:eastAsiaTheme="minorHAnsi" w:hAnsi="Garamond" w:cstheme="minorBidi"/>
      <w:b w:val="0"/>
      <w:sz w:val="24"/>
      <w:szCs w:val="22"/>
    </w:rPr>
  </w:style>
  <w:style w:type="paragraph" w:customStyle="1" w:styleId="SectionTitle">
    <w:name w:val="Section Title"/>
    <w:basedOn w:val="Normal"/>
    <w:next w:val="Information"/>
    <w:link w:val="SectionTitleChar"/>
    <w:qFormat/>
    <w:rsid w:val="00511563"/>
    <w:rPr>
      <w:rFonts w:ascii="Garamond" w:eastAsiaTheme="minorHAnsi" w:hAnsi="Garamond" w:cstheme="minorBidi"/>
      <w:b/>
      <w:sz w:val="24"/>
      <w:szCs w:val="22"/>
    </w:rPr>
  </w:style>
  <w:style w:type="character" w:customStyle="1" w:styleId="SectionTitleChar">
    <w:name w:val="Section Title Char"/>
    <w:basedOn w:val="DefaultParagraphFont"/>
    <w:link w:val="SectionTitle"/>
    <w:rsid w:val="00511563"/>
    <w:rPr>
      <w:rFonts w:ascii="Garamond" w:eastAsiaTheme="minorHAnsi" w:hAnsi="Garamond" w:cstheme="minorBidi"/>
      <w:b/>
      <w:sz w:val="24"/>
      <w:szCs w:val="22"/>
    </w:rPr>
  </w:style>
  <w:style w:type="paragraph" w:customStyle="1" w:styleId="JobTitle">
    <w:name w:val="Job Title"/>
    <w:basedOn w:val="Information"/>
    <w:qFormat/>
    <w:rsid w:val="00511563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j0294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MS_ResumeIn.dotx</Template>
  <TotalTime>3</TotalTime>
  <Pages>2</Pages>
  <Words>427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>USAA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itj0294</dc:creator>
  <cp:lastModifiedBy>Ashley Jones</cp:lastModifiedBy>
  <cp:revision>9</cp:revision>
  <cp:lastPrinted>2016-01-24T18:37:00Z</cp:lastPrinted>
  <dcterms:created xsi:type="dcterms:W3CDTF">2018-01-28T18:20:00Z</dcterms:created>
  <dcterms:modified xsi:type="dcterms:W3CDTF">2018-01-28T18:23:00Z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